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99" w:type="dxa"/>
        <w:jc w:val="center"/>
        <w:tblInd w:w="37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/>
      </w:tblPr>
      <w:tblGrid>
        <w:gridCol w:w="450"/>
        <w:gridCol w:w="100"/>
        <w:gridCol w:w="855"/>
        <w:gridCol w:w="180"/>
        <w:gridCol w:w="270"/>
        <w:gridCol w:w="90"/>
        <w:gridCol w:w="3330"/>
        <w:gridCol w:w="270"/>
        <w:gridCol w:w="1350"/>
        <w:gridCol w:w="360"/>
        <w:gridCol w:w="810"/>
        <w:gridCol w:w="720"/>
        <w:gridCol w:w="2214"/>
      </w:tblGrid>
      <w:tr w:rsidR="00706D81" w:rsidRPr="006504BF" w:rsidTr="002D3AEB">
        <w:trPr>
          <w:trHeight w:val="576"/>
          <w:jc w:val="center"/>
        </w:trPr>
        <w:tc>
          <w:tcPr>
            <w:tcW w:w="1099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6D81" w:rsidRPr="006504BF" w:rsidRDefault="00706D81" w:rsidP="006504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04B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FORM NO.12BB</w:t>
            </w:r>
          </w:p>
          <w:p w:rsidR="00706D81" w:rsidRPr="006504BF" w:rsidRDefault="00706D81" w:rsidP="006504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504BF"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</w:rPr>
              <w:t>(See rule 26C)</w:t>
            </w:r>
          </w:p>
        </w:tc>
      </w:tr>
      <w:tr w:rsidR="00706D81" w:rsidRPr="006504BF" w:rsidTr="002D3AEB">
        <w:trPr>
          <w:jc w:val="center"/>
        </w:trPr>
        <w:tc>
          <w:tcPr>
            <w:tcW w:w="1099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6D81" w:rsidRPr="006504BF" w:rsidRDefault="00706D81" w:rsidP="006504B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504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Statement showing particulars of claims by an employee for deduction of tax under section 192</w:t>
            </w:r>
          </w:p>
        </w:tc>
      </w:tr>
      <w:tr w:rsidR="00706D81" w:rsidRPr="006504BF" w:rsidTr="002D3AEB">
        <w:trPr>
          <w:trHeight w:val="144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6D81" w:rsidRPr="006504BF" w:rsidRDefault="00706D81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8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6D81" w:rsidRPr="006504BF" w:rsidRDefault="00706D81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Name and address of the employee</w:t>
            </w:r>
            <w:r w:rsidR="002D3AEB">
              <w:rPr>
                <w:rFonts w:ascii="Arial" w:hAnsi="Arial" w:cs="Arial"/>
                <w:sz w:val="18"/>
                <w:szCs w:val="18"/>
              </w:rPr>
              <w:t xml:space="preserve">                            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6D81" w:rsidRPr="006504BF" w:rsidRDefault="00706D81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4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6D81" w:rsidRPr="006504BF" w:rsidRDefault="00706D81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6D81" w:rsidRPr="006504BF" w:rsidTr="002D3AEB">
        <w:trPr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6D81" w:rsidRPr="006504BF" w:rsidRDefault="00706D81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48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6D81" w:rsidRPr="006504BF" w:rsidRDefault="002D3AEB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2D3AEB">
              <w:rPr>
                <w:rFonts w:ascii="Arial" w:hAnsi="Arial" w:cs="Arial"/>
                <w:sz w:val="18"/>
                <w:szCs w:val="18"/>
              </w:rPr>
              <w:t xml:space="preserve">Permanent Account Number or </w:t>
            </w:r>
            <w:proofErr w:type="spellStart"/>
            <w:r w:rsidRPr="002D3AEB">
              <w:rPr>
                <w:rFonts w:ascii="Arial" w:hAnsi="Arial" w:cs="Arial"/>
                <w:sz w:val="18"/>
                <w:szCs w:val="18"/>
              </w:rPr>
              <w:t>Aadhaar</w:t>
            </w:r>
            <w:proofErr w:type="spellEnd"/>
            <w:r w:rsidRPr="002D3AEB">
              <w:rPr>
                <w:rFonts w:ascii="Arial" w:hAnsi="Arial" w:cs="Arial"/>
                <w:sz w:val="18"/>
                <w:szCs w:val="18"/>
              </w:rPr>
              <w:t xml:space="preserve"> Number</w:t>
            </w:r>
            <w:r w:rsidR="00B23B9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3B94" w:rsidRPr="006504BF">
              <w:rPr>
                <w:rFonts w:ascii="Arial" w:hAnsi="Arial" w:cs="Arial"/>
                <w:sz w:val="18"/>
                <w:szCs w:val="18"/>
              </w:rPr>
              <w:t>of the employee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6D81" w:rsidRPr="006504BF" w:rsidRDefault="00706D81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4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6D81" w:rsidRPr="006504BF" w:rsidRDefault="00706D81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6D81" w:rsidRPr="006504BF" w:rsidTr="002D3AEB">
        <w:trPr>
          <w:jc w:val="center"/>
        </w:trPr>
        <w:tc>
          <w:tcPr>
            <w:tcW w:w="45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706D81" w:rsidRPr="006504BF" w:rsidRDefault="00706D81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4825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706D81" w:rsidRPr="006504BF" w:rsidRDefault="00706D81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Financial year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706D81" w:rsidRPr="006504BF" w:rsidRDefault="00706D81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454" w:type="dxa"/>
            <w:gridSpan w:val="5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706D81" w:rsidRPr="006504BF" w:rsidRDefault="00E7193B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2020-21</w:t>
            </w:r>
          </w:p>
        </w:tc>
      </w:tr>
      <w:tr w:rsidR="00204582" w:rsidRPr="006504BF" w:rsidTr="002D3AEB">
        <w:trPr>
          <w:jc w:val="center"/>
        </w:trPr>
        <w:tc>
          <w:tcPr>
            <w:tcW w:w="10999" w:type="dxa"/>
            <w:gridSpan w:val="13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after="120"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04BF">
              <w:rPr>
                <w:rFonts w:ascii="Arial" w:hAnsi="Arial" w:cs="Arial"/>
                <w:b/>
                <w:sz w:val="18"/>
                <w:szCs w:val="18"/>
              </w:rPr>
              <w:t>Details of claims and evidence thereof</w:t>
            </w:r>
          </w:p>
        </w:tc>
      </w:tr>
      <w:tr w:rsidR="00706D81" w:rsidRPr="006504BF" w:rsidTr="002D3AEB">
        <w:trPr>
          <w:trHeight w:val="665"/>
          <w:jc w:val="center"/>
        </w:trPr>
        <w:tc>
          <w:tcPr>
            <w:tcW w:w="550" w:type="dxa"/>
            <w:gridSpan w:val="2"/>
            <w:shd w:val="clear" w:color="auto" w:fill="auto"/>
            <w:vAlign w:val="center"/>
          </w:tcPr>
          <w:p w:rsidR="00706D81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Sl. No.</w:t>
            </w:r>
          </w:p>
        </w:tc>
        <w:tc>
          <w:tcPr>
            <w:tcW w:w="6705" w:type="dxa"/>
            <w:gridSpan w:val="8"/>
            <w:shd w:val="clear" w:color="auto" w:fill="auto"/>
            <w:vAlign w:val="center"/>
          </w:tcPr>
          <w:p w:rsidR="00706D81" w:rsidRPr="006504BF" w:rsidRDefault="00204582" w:rsidP="006504BF">
            <w:pPr>
              <w:pStyle w:val="Default"/>
              <w:spacing w:before="120" w:after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Nature of claim</w:t>
            </w: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Amount</w:t>
            </w:r>
          </w:p>
          <w:p w:rsidR="00706D81" w:rsidRPr="006504BF" w:rsidRDefault="00204582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(Rs.)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706D81" w:rsidRPr="006504BF" w:rsidRDefault="00204582" w:rsidP="006504BF">
            <w:pPr>
              <w:pStyle w:val="Default"/>
              <w:spacing w:before="120" w:after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Evidence / particulars</w:t>
            </w:r>
          </w:p>
        </w:tc>
      </w:tr>
      <w:tr w:rsidR="00706D81" w:rsidRPr="006504BF" w:rsidTr="002D3AEB">
        <w:trPr>
          <w:jc w:val="center"/>
        </w:trPr>
        <w:tc>
          <w:tcPr>
            <w:tcW w:w="550" w:type="dxa"/>
            <w:gridSpan w:val="2"/>
            <w:tcBorders>
              <w:bottom w:val="single" w:sz="4" w:space="0" w:color="999999"/>
            </w:tcBorders>
            <w:shd w:val="clear" w:color="auto" w:fill="auto"/>
            <w:vAlign w:val="center"/>
          </w:tcPr>
          <w:p w:rsidR="00706D81" w:rsidRPr="006504BF" w:rsidRDefault="00204582" w:rsidP="006504BF">
            <w:pPr>
              <w:pStyle w:val="Default"/>
              <w:spacing w:before="40" w:line="36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504BF">
              <w:rPr>
                <w:rFonts w:ascii="Arial" w:hAnsi="Arial" w:cs="Arial"/>
                <w:i/>
                <w:sz w:val="18"/>
                <w:szCs w:val="18"/>
              </w:rPr>
              <w:t>(1)</w:t>
            </w:r>
          </w:p>
        </w:tc>
        <w:tc>
          <w:tcPr>
            <w:tcW w:w="6705" w:type="dxa"/>
            <w:gridSpan w:val="8"/>
            <w:tcBorders>
              <w:bottom w:val="single" w:sz="4" w:space="0" w:color="999999"/>
            </w:tcBorders>
            <w:shd w:val="clear" w:color="auto" w:fill="auto"/>
            <w:vAlign w:val="center"/>
          </w:tcPr>
          <w:p w:rsidR="00706D81" w:rsidRPr="006504BF" w:rsidRDefault="00204582" w:rsidP="006504BF">
            <w:pPr>
              <w:pStyle w:val="Default"/>
              <w:spacing w:before="40" w:line="36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504BF">
              <w:rPr>
                <w:rFonts w:ascii="Arial" w:hAnsi="Arial" w:cs="Arial"/>
                <w:i/>
                <w:sz w:val="18"/>
                <w:szCs w:val="18"/>
              </w:rPr>
              <w:t>(2)</w:t>
            </w:r>
          </w:p>
        </w:tc>
        <w:tc>
          <w:tcPr>
            <w:tcW w:w="1530" w:type="dxa"/>
            <w:gridSpan w:val="2"/>
            <w:tcBorders>
              <w:bottom w:val="single" w:sz="4" w:space="0" w:color="999999"/>
            </w:tcBorders>
            <w:shd w:val="clear" w:color="auto" w:fill="auto"/>
            <w:vAlign w:val="center"/>
          </w:tcPr>
          <w:p w:rsidR="00706D81" w:rsidRPr="006504BF" w:rsidRDefault="00204582" w:rsidP="006504BF">
            <w:pPr>
              <w:pStyle w:val="Default"/>
              <w:spacing w:before="40" w:line="36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504BF">
              <w:rPr>
                <w:rFonts w:ascii="Arial" w:hAnsi="Arial" w:cs="Arial"/>
                <w:i/>
                <w:sz w:val="18"/>
                <w:szCs w:val="18"/>
              </w:rPr>
              <w:t>(3)</w:t>
            </w:r>
          </w:p>
        </w:tc>
        <w:tc>
          <w:tcPr>
            <w:tcW w:w="221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:rsidR="00706D81" w:rsidRPr="006504BF" w:rsidRDefault="00204582" w:rsidP="006504BF">
            <w:pPr>
              <w:pStyle w:val="Default"/>
              <w:spacing w:before="40" w:line="36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504BF">
              <w:rPr>
                <w:rFonts w:ascii="Arial" w:hAnsi="Arial" w:cs="Arial"/>
                <w:i/>
                <w:sz w:val="18"/>
                <w:szCs w:val="18"/>
              </w:rPr>
              <w:t>(4)</w:t>
            </w: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6705" w:type="dxa"/>
            <w:gridSpan w:val="8"/>
            <w:tcBorders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House Rent Allowance: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ind w:left="288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6504BF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6504BF">
              <w:rPr>
                <w:rFonts w:ascii="Arial" w:hAnsi="Arial" w:cs="Arial"/>
                <w:sz w:val="18"/>
                <w:szCs w:val="18"/>
              </w:rPr>
              <w:t>) Rent paid to the landlord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ind w:left="288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(ii) Name of the landlord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ind w:left="288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(iii) Address of the landlord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ind w:left="288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 xml:space="preserve">(iv) </w:t>
            </w:r>
            <w:r w:rsidR="008E6A91" w:rsidRPr="002D3AEB">
              <w:rPr>
                <w:rFonts w:ascii="Arial" w:hAnsi="Arial" w:cs="Arial"/>
                <w:sz w:val="18"/>
                <w:szCs w:val="18"/>
              </w:rPr>
              <w:t xml:space="preserve">Permanent Account Number or </w:t>
            </w:r>
            <w:proofErr w:type="spellStart"/>
            <w:r w:rsidR="008E6A91" w:rsidRPr="002D3AEB">
              <w:rPr>
                <w:rFonts w:ascii="Arial" w:hAnsi="Arial" w:cs="Arial"/>
                <w:sz w:val="18"/>
                <w:szCs w:val="18"/>
              </w:rPr>
              <w:t>Aadhaar</w:t>
            </w:r>
            <w:proofErr w:type="spellEnd"/>
            <w:r w:rsidR="008E6A91" w:rsidRPr="002D3AEB">
              <w:rPr>
                <w:rFonts w:ascii="Arial" w:hAnsi="Arial" w:cs="Arial"/>
                <w:sz w:val="18"/>
                <w:szCs w:val="18"/>
              </w:rPr>
              <w:t xml:space="preserve"> Number</w:t>
            </w:r>
            <w:r w:rsidRPr="006504BF">
              <w:rPr>
                <w:rFonts w:ascii="Arial" w:hAnsi="Arial" w:cs="Arial"/>
                <w:sz w:val="18"/>
                <w:szCs w:val="18"/>
              </w:rPr>
              <w:t xml:space="preserve"> of the landlord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 xml:space="preserve">Note: </w:t>
            </w:r>
            <w:r w:rsidR="008E6A91" w:rsidRPr="002D3AEB">
              <w:rPr>
                <w:rFonts w:ascii="Arial" w:hAnsi="Arial" w:cs="Arial"/>
                <w:sz w:val="18"/>
                <w:szCs w:val="18"/>
              </w:rPr>
              <w:t xml:space="preserve">Permanent Account Number or </w:t>
            </w:r>
            <w:proofErr w:type="spellStart"/>
            <w:r w:rsidR="008E6A91" w:rsidRPr="002D3AEB">
              <w:rPr>
                <w:rFonts w:ascii="Arial" w:hAnsi="Arial" w:cs="Arial"/>
                <w:sz w:val="18"/>
                <w:szCs w:val="18"/>
              </w:rPr>
              <w:t>Aadhaar</w:t>
            </w:r>
            <w:proofErr w:type="spellEnd"/>
            <w:r w:rsidR="008E6A91" w:rsidRPr="002D3AEB">
              <w:rPr>
                <w:rFonts w:ascii="Arial" w:hAnsi="Arial" w:cs="Arial"/>
                <w:sz w:val="18"/>
                <w:szCs w:val="18"/>
              </w:rPr>
              <w:t xml:space="preserve"> Number</w:t>
            </w:r>
            <w:r w:rsidRPr="006504BF">
              <w:rPr>
                <w:rFonts w:ascii="Arial" w:hAnsi="Arial" w:cs="Arial"/>
                <w:sz w:val="18"/>
                <w:szCs w:val="18"/>
              </w:rPr>
              <w:t xml:space="preserve"> shall be furnished if the </w:t>
            </w:r>
            <w:r w:rsidR="00BF2801" w:rsidRPr="006504BF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6504BF">
              <w:rPr>
                <w:rFonts w:ascii="Arial" w:hAnsi="Arial" w:cs="Arial"/>
                <w:sz w:val="18"/>
                <w:szCs w:val="18"/>
              </w:rPr>
              <w:t>aggregate rent paid during the previous year exceeds one lakh rupees</w:t>
            </w:r>
          </w:p>
        </w:tc>
        <w:tc>
          <w:tcPr>
            <w:tcW w:w="1530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bottom w:val="single" w:sz="4" w:space="0" w:color="999999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6705" w:type="dxa"/>
            <w:gridSpan w:val="8"/>
            <w:tcBorders>
              <w:bottom w:val="single" w:sz="4" w:space="0" w:color="999999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Leave travel concessions or assistance</w:t>
            </w:r>
          </w:p>
        </w:tc>
        <w:tc>
          <w:tcPr>
            <w:tcW w:w="1530" w:type="dxa"/>
            <w:gridSpan w:val="2"/>
            <w:tcBorders>
              <w:bottom w:val="single" w:sz="4" w:space="0" w:color="999999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6705" w:type="dxa"/>
            <w:gridSpan w:val="8"/>
            <w:tcBorders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Deduction of interest on borrowing:</w:t>
            </w:r>
            <w:r w:rsidR="00293C8E">
              <w:rPr>
                <w:rFonts w:ascii="Arial" w:hAnsi="Arial" w:cs="Arial"/>
                <w:sz w:val="18"/>
                <w:szCs w:val="18"/>
              </w:rPr>
              <w:t>(HOUSING LOAN)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ind w:left="288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6504BF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6504BF">
              <w:rPr>
                <w:rFonts w:ascii="Arial" w:hAnsi="Arial" w:cs="Arial"/>
                <w:sz w:val="18"/>
                <w:szCs w:val="18"/>
              </w:rPr>
              <w:t>) Interest payable/paid to the lender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ind w:left="288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(ii)</w:t>
            </w:r>
            <w:r w:rsidR="00EE4900" w:rsidRPr="006504B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504BF">
              <w:rPr>
                <w:rFonts w:ascii="Arial" w:hAnsi="Arial" w:cs="Arial"/>
                <w:sz w:val="18"/>
                <w:szCs w:val="18"/>
              </w:rPr>
              <w:t>Name of the lender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ind w:left="288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(iii) Address of the lender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ind w:left="288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 xml:space="preserve">(iv) </w:t>
            </w:r>
            <w:r w:rsidR="008E6A91" w:rsidRPr="002D3AEB">
              <w:rPr>
                <w:rFonts w:ascii="Arial" w:hAnsi="Arial" w:cs="Arial"/>
                <w:sz w:val="18"/>
                <w:szCs w:val="18"/>
              </w:rPr>
              <w:t xml:space="preserve">Permanent Account Number or </w:t>
            </w:r>
            <w:proofErr w:type="spellStart"/>
            <w:r w:rsidR="008E6A91" w:rsidRPr="002D3AEB">
              <w:rPr>
                <w:rFonts w:ascii="Arial" w:hAnsi="Arial" w:cs="Arial"/>
                <w:sz w:val="18"/>
                <w:szCs w:val="18"/>
              </w:rPr>
              <w:t>Aadhaar</w:t>
            </w:r>
            <w:proofErr w:type="spellEnd"/>
            <w:r w:rsidR="008E6A91" w:rsidRPr="002D3AEB">
              <w:rPr>
                <w:rFonts w:ascii="Arial" w:hAnsi="Arial" w:cs="Arial"/>
                <w:sz w:val="18"/>
                <w:szCs w:val="18"/>
              </w:rPr>
              <w:t xml:space="preserve"> Number</w:t>
            </w:r>
            <w:r w:rsidRPr="006504BF">
              <w:rPr>
                <w:rFonts w:ascii="Arial" w:hAnsi="Arial" w:cs="Arial"/>
                <w:sz w:val="18"/>
                <w:szCs w:val="18"/>
              </w:rPr>
              <w:t xml:space="preserve"> of the lender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(a) Financial Institutions(if available)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(b) Employer(if available)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single" w:sz="4" w:space="0" w:color="999999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single" w:sz="4" w:space="0" w:color="999999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(c) Others</w:t>
            </w:r>
          </w:p>
        </w:tc>
        <w:tc>
          <w:tcPr>
            <w:tcW w:w="1530" w:type="dxa"/>
            <w:gridSpan w:val="2"/>
            <w:tcBorders>
              <w:top w:val="nil"/>
              <w:bottom w:val="single" w:sz="4" w:space="0" w:color="999999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single" w:sz="4" w:space="0" w:color="999999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6705" w:type="dxa"/>
            <w:gridSpan w:val="8"/>
            <w:tcBorders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Deduction under Chapter VI-A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(A) Section 80C,80CCC and 80CCD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ind w:left="288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6504BF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6504BF">
              <w:rPr>
                <w:rFonts w:ascii="Arial" w:hAnsi="Arial" w:cs="Arial"/>
                <w:sz w:val="18"/>
                <w:szCs w:val="18"/>
              </w:rPr>
              <w:t>) Section 80C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4A37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F4A37" w:rsidRPr="006504BF" w:rsidRDefault="007F4A37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(a)</w:t>
            </w:r>
          </w:p>
        </w:tc>
        <w:tc>
          <w:tcPr>
            <w:tcW w:w="5670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F4A37" w:rsidRPr="006504BF" w:rsidRDefault="00510C0D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LIFE INSURANCE </w:t>
            </w:r>
            <w:r w:rsidR="00E7193B">
              <w:rPr>
                <w:rFonts w:ascii="Arial" w:hAnsi="Arial" w:cs="Arial"/>
                <w:sz w:val="18"/>
                <w:szCs w:val="18"/>
              </w:rPr>
              <w:t xml:space="preserve"> PREMIUM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4A37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F4A37" w:rsidRPr="006504BF" w:rsidRDefault="007F4A37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(b)</w:t>
            </w:r>
          </w:p>
        </w:tc>
        <w:tc>
          <w:tcPr>
            <w:tcW w:w="5670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F4A37" w:rsidRPr="006504BF" w:rsidRDefault="005B172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HOUSINGLOAN REPAYMENT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4A37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F4A37" w:rsidRPr="006504BF" w:rsidRDefault="007F4A37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(c)</w:t>
            </w:r>
          </w:p>
        </w:tc>
        <w:tc>
          <w:tcPr>
            <w:tcW w:w="5670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F4A37" w:rsidRPr="006504BF" w:rsidRDefault="005B172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  <w:r w:rsidR="00510C0D">
              <w:rPr>
                <w:rFonts w:ascii="Arial" w:hAnsi="Arial" w:cs="Arial"/>
                <w:sz w:val="18"/>
                <w:szCs w:val="18"/>
              </w:rPr>
              <w:t xml:space="preserve">/PPF </w:t>
            </w:r>
            <w:r>
              <w:rPr>
                <w:rFonts w:ascii="Arial" w:hAnsi="Arial" w:cs="Arial"/>
                <w:sz w:val="18"/>
                <w:szCs w:val="18"/>
              </w:rPr>
              <w:t xml:space="preserve"> CONTRIBUTION 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4A37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F4A37" w:rsidRPr="006504BF" w:rsidRDefault="007F4A37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(d)</w:t>
            </w:r>
          </w:p>
        </w:tc>
        <w:tc>
          <w:tcPr>
            <w:tcW w:w="5670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F4A37" w:rsidRPr="006504BF" w:rsidRDefault="00510C0D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TAX SAVING DEPOSIT WITH BANK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4A37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F4A37" w:rsidRPr="006504BF" w:rsidRDefault="007F4A37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(e)</w:t>
            </w:r>
          </w:p>
        </w:tc>
        <w:tc>
          <w:tcPr>
            <w:tcW w:w="5670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F4A37" w:rsidRPr="006504BF" w:rsidRDefault="005B172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NSC INTEREST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4A37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F4A37" w:rsidRPr="006504BF" w:rsidRDefault="007F4A37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(f)</w:t>
            </w:r>
          </w:p>
        </w:tc>
        <w:tc>
          <w:tcPr>
            <w:tcW w:w="5670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F4A37" w:rsidRPr="006504BF" w:rsidRDefault="0038192C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DEPOSIT IN SUKANYA SAMRIDHI ACCOUNT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4A37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F4A37" w:rsidRPr="006504BF" w:rsidRDefault="007F4A37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(g)</w:t>
            </w:r>
          </w:p>
        </w:tc>
        <w:tc>
          <w:tcPr>
            <w:tcW w:w="5670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F4A37" w:rsidRPr="006504BF" w:rsidRDefault="00293C8E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TUTION FEES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F4A37" w:rsidRPr="006504BF" w:rsidRDefault="007F4A37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ind w:left="288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 xml:space="preserve">(ii) Section 80CCC 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ind w:left="288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(iii) Section 80CCD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04582" w:rsidRPr="006504BF" w:rsidRDefault="00204582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5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(B) Other sections (e.</w:t>
            </w:r>
            <w:r w:rsidR="00EE4900" w:rsidRPr="006504BF">
              <w:rPr>
                <w:rFonts w:ascii="Arial" w:hAnsi="Arial" w:cs="Arial"/>
                <w:sz w:val="18"/>
                <w:szCs w:val="18"/>
              </w:rPr>
              <w:t xml:space="preserve">g. 80E, 80G, 80TTA, etc.) under </w:t>
            </w:r>
            <w:r w:rsidRPr="006504BF">
              <w:rPr>
                <w:rFonts w:ascii="Arial" w:hAnsi="Arial" w:cs="Arial"/>
                <w:sz w:val="18"/>
                <w:szCs w:val="18"/>
              </w:rPr>
              <w:t>Chapter VI-A.</w:t>
            </w:r>
          </w:p>
          <w:p w:rsidR="005B1722" w:rsidRDefault="005B172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</w:t>
            </w:r>
            <w:r w:rsidR="0038192C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38192C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="0038192C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504BF">
              <w:rPr>
                <w:rFonts w:ascii="Arial" w:hAnsi="Arial" w:cs="Arial"/>
                <w:sz w:val="18"/>
                <w:szCs w:val="18"/>
              </w:rPr>
              <w:t xml:space="preserve"> Section 80</w:t>
            </w:r>
            <w:r>
              <w:rPr>
                <w:rFonts w:ascii="Arial" w:hAnsi="Arial" w:cs="Arial"/>
                <w:sz w:val="18"/>
                <w:szCs w:val="18"/>
              </w:rPr>
              <w:t>D MEDICLAIM INSURANCE</w:t>
            </w:r>
          </w:p>
          <w:p w:rsidR="005B1722" w:rsidRDefault="005B1722" w:rsidP="005B1722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38192C">
              <w:rPr>
                <w:rFonts w:ascii="Arial" w:hAnsi="Arial" w:cs="Arial"/>
                <w:sz w:val="18"/>
                <w:szCs w:val="18"/>
              </w:rPr>
              <w:t xml:space="preserve">   (ii) </w:t>
            </w:r>
            <w:r w:rsidR="0038192C" w:rsidRPr="006504B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504BF">
              <w:rPr>
                <w:rFonts w:ascii="Arial" w:hAnsi="Arial" w:cs="Arial"/>
                <w:sz w:val="18"/>
                <w:szCs w:val="18"/>
              </w:rPr>
              <w:t>Section 80</w:t>
            </w:r>
            <w:r>
              <w:rPr>
                <w:rFonts w:ascii="Arial" w:hAnsi="Arial" w:cs="Arial"/>
                <w:sz w:val="18"/>
                <w:szCs w:val="18"/>
              </w:rPr>
              <w:t>E INTEREST ON EDUCATION LOAN REPAYMENT</w:t>
            </w:r>
          </w:p>
          <w:p w:rsidR="0038192C" w:rsidRDefault="0038192C" w:rsidP="005B1722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(iii) </w:t>
            </w:r>
            <w:r w:rsidR="005B17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1722" w:rsidRPr="006504BF">
              <w:rPr>
                <w:rFonts w:ascii="Arial" w:hAnsi="Arial" w:cs="Arial"/>
                <w:sz w:val="18"/>
                <w:szCs w:val="18"/>
              </w:rPr>
              <w:t xml:space="preserve"> Section 80</w:t>
            </w:r>
            <w:r>
              <w:rPr>
                <w:rFonts w:ascii="Arial" w:hAnsi="Arial" w:cs="Arial"/>
                <w:sz w:val="18"/>
                <w:szCs w:val="18"/>
              </w:rPr>
              <w:t>G DONATIONS</w:t>
            </w:r>
          </w:p>
          <w:p w:rsidR="005B1722" w:rsidRDefault="0038192C" w:rsidP="005B1722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510C0D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5B172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5B1722" w:rsidRPr="006504BF" w:rsidRDefault="005B1722" w:rsidP="005B1722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04582" w:rsidRPr="006504BF" w:rsidRDefault="0020458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0292" w:rsidRPr="006504BF" w:rsidTr="002D3AEB">
        <w:trPr>
          <w:jc w:val="center"/>
        </w:trPr>
        <w:tc>
          <w:tcPr>
            <w:tcW w:w="550" w:type="dxa"/>
            <w:gridSpan w:val="2"/>
            <w:tcBorders>
              <w:top w:val="nil"/>
            </w:tcBorders>
            <w:shd w:val="clear" w:color="auto" w:fill="auto"/>
          </w:tcPr>
          <w:p w:rsidR="004F0292" w:rsidRPr="006504BF" w:rsidRDefault="004F0292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gridSpan w:val="4"/>
            <w:tcBorders>
              <w:top w:val="nil"/>
              <w:right w:val="nil"/>
            </w:tcBorders>
            <w:shd w:val="clear" w:color="auto" w:fill="auto"/>
            <w:vAlign w:val="center"/>
          </w:tcPr>
          <w:p w:rsidR="004F0292" w:rsidRPr="006504BF" w:rsidRDefault="004F0292" w:rsidP="006504BF">
            <w:pPr>
              <w:pStyle w:val="Default"/>
              <w:spacing w:before="120" w:line="360" w:lineRule="auto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10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:rsidR="004F0292" w:rsidRPr="006504BF" w:rsidRDefault="004F029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4F0292" w:rsidRPr="006504BF" w:rsidRDefault="004F0292" w:rsidP="006504BF">
            <w:pPr>
              <w:pStyle w:val="Default"/>
              <w:spacing w:before="12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</w:tcBorders>
            <w:shd w:val="clear" w:color="auto" w:fill="auto"/>
            <w:vAlign w:val="center"/>
          </w:tcPr>
          <w:p w:rsidR="004F0292" w:rsidRPr="006504BF" w:rsidRDefault="004F029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582" w:rsidRPr="006504BF" w:rsidTr="002D3AEB">
        <w:trPr>
          <w:jc w:val="center"/>
        </w:trPr>
        <w:tc>
          <w:tcPr>
            <w:tcW w:w="550" w:type="dxa"/>
            <w:gridSpan w:val="2"/>
            <w:shd w:val="clear" w:color="auto" w:fill="auto"/>
          </w:tcPr>
          <w:p w:rsidR="00204582" w:rsidRPr="006504BF" w:rsidRDefault="00204582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49" w:type="dxa"/>
            <w:gridSpan w:val="11"/>
            <w:shd w:val="clear" w:color="auto" w:fill="auto"/>
            <w:vAlign w:val="bottom"/>
          </w:tcPr>
          <w:p w:rsidR="00204582" w:rsidRPr="006504BF" w:rsidRDefault="00204582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Verification</w:t>
            </w:r>
          </w:p>
        </w:tc>
      </w:tr>
      <w:tr w:rsidR="00E76F33" w:rsidRPr="006504BF" w:rsidTr="002D3AEB">
        <w:trPr>
          <w:jc w:val="center"/>
        </w:trPr>
        <w:tc>
          <w:tcPr>
            <w:tcW w:w="550" w:type="dxa"/>
            <w:gridSpan w:val="2"/>
            <w:shd w:val="clear" w:color="auto" w:fill="auto"/>
          </w:tcPr>
          <w:p w:rsidR="00E76F33" w:rsidRPr="006504BF" w:rsidRDefault="00E76F33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49" w:type="dxa"/>
            <w:gridSpan w:val="11"/>
            <w:shd w:val="clear" w:color="auto" w:fill="auto"/>
            <w:vAlign w:val="center"/>
          </w:tcPr>
          <w:p w:rsidR="00E76F33" w:rsidRPr="006504BF" w:rsidRDefault="008C331A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 xml:space="preserve">I,           </w:t>
            </w:r>
            <w:r w:rsidR="008D081D" w:rsidRPr="006504BF">
              <w:rPr>
                <w:rFonts w:ascii="Arial" w:hAnsi="Arial" w:cs="Arial"/>
                <w:sz w:val="18"/>
                <w:szCs w:val="18"/>
              </w:rPr>
              <w:t xml:space="preserve">                               </w:t>
            </w:r>
            <w:r w:rsidRPr="006504BF">
              <w:rPr>
                <w:rFonts w:ascii="Arial" w:hAnsi="Arial" w:cs="Arial"/>
                <w:sz w:val="18"/>
                <w:szCs w:val="18"/>
              </w:rPr>
              <w:t xml:space="preserve"> ,son/daughter of                                 do hereby certify that the information given above is complete and correct.</w:t>
            </w:r>
          </w:p>
        </w:tc>
      </w:tr>
      <w:tr w:rsidR="00BC2F85" w:rsidRPr="006504BF" w:rsidTr="002D3AEB">
        <w:trPr>
          <w:trHeight w:val="432"/>
          <w:jc w:val="center"/>
        </w:trPr>
        <w:tc>
          <w:tcPr>
            <w:tcW w:w="550" w:type="dxa"/>
            <w:gridSpan w:val="2"/>
            <w:shd w:val="clear" w:color="auto" w:fill="auto"/>
          </w:tcPr>
          <w:p w:rsidR="00BC2F85" w:rsidRPr="006504BF" w:rsidRDefault="00BC2F85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tcBorders>
              <w:right w:val="nil"/>
            </w:tcBorders>
            <w:shd w:val="clear" w:color="auto" w:fill="auto"/>
            <w:vAlign w:val="center"/>
          </w:tcPr>
          <w:p w:rsidR="00BC2F85" w:rsidRPr="006504BF" w:rsidRDefault="00BC2F85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Place :</w:t>
            </w:r>
          </w:p>
        </w:tc>
        <w:tc>
          <w:tcPr>
            <w:tcW w:w="5490" w:type="dxa"/>
            <w:gridSpan w:val="6"/>
            <w:tcBorders>
              <w:left w:val="nil"/>
            </w:tcBorders>
            <w:shd w:val="clear" w:color="auto" w:fill="auto"/>
            <w:vAlign w:val="center"/>
          </w:tcPr>
          <w:p w:rsidR="00BC2F85" w:rsidRPr="006504BF" w:rsidRDefault="00BC2F85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 w:rsidR="00BC2F85" w:rsidRPr="006504BF" w:rsidRDefault="00BC2F85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2F85" w:rsidRPr="006504BF" w:rsidTr="002D3AEB">
        <w:trPr>
          <w:trHeight w:val="432"/>
          <w:jc w:val="center"/>
        </w:trPr>
        <w:tc>
          <w:tcPr>
            <w:tcW w:w="550" w:type="dxa"/>
            <w:gridSpan w:val="2"/>
            <w:shd w:val="clear" w:color="auto" w:fill="auto"/>
          </w:tcPr>
          <w:p w:rsidR="00BC2F85" w:rsidRPr="006504BF" w:rsidRDefault="00BC2F85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tcBorders>
              <w:right w:val="nil"/>
            </w:tcBorders>
            <w:shd w:val="clear" w:color="auto" w:fill="auto"/>
            <w:vAlign w:val="center"/>
          </w:tcPr>
          <w:p w:rsidR="00BC2F85" w:rsidRPr="006504BF" w:rsidRDefault="00BC2F85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Date :</w:t>
            </w:r>
          </w:p>
        </w:tc>
        <w:tc>
          <w:tcPr>
            <w:tcW w:w="5490" w:type="dxa"/>
            <w:gridSpan w:val="6"/>
            <w:tcBorders>
              <w:left w:val="nil"/>
            </w:tcBorders>
            <w:shd w:val="clear" w:color="auto" w:fill="auto"/>
            <w:vAlign w:val="center"/>
          </w:tcPr>
          <w:p w:rsidR="00BC2F85" w:rsidRPr="006504BF" w:rsidRDefault="00BC2F85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 w:rsidR="00BC2F85" w:rsidRPr="006504BF" w:rsidRDefault="00BC2F85" w:rsidP="006504BF">
            <w:pPr>
              <w:pStyle w:val="Default"/>
              <w:spacing w:before="12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(Signature of the employee)</w:t>
            </w:r>
          </w:p>
        </w:tc>
      </w:tr>
      <w:tr w:rsidR="00E77F42" w:rsidRPr="006504BF" w:rsidTr="002D3AEB">
        <w:trPr>
          <w:trHeight w:val="432"/>
          <w:jc w:val="center"/>
        </w:trPr>
        <w:tc>
          <w:tcPr>
            <w:tcW w:w="550" w:type="dxa"/>
            <w:gridSpan w:val="2"/>
            <w:shd w:val="clear" w:color="auto" w:fill="auto"/>
          </w:tcPr>
          <w:p w:rsidR="00E77F42" w:rsidRPr="006504BF" w:rsidRDefault="00E77F42" w:rsidP="006504BF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:rsidR="00E77F42" w:rsidRPr="006504BF" w:rsidRDefault="00E77F4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>Designation :</w:t>
            </w:r>
          </w:p>
        </w:tc>
        <w:tc>
          <w:tcPr>
            <w:tcW w:w="5040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:rsidR="00E77F42" w:rsidRPr="006504BF" w:rsidRDefault="00E77F4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E77F42" w:rsidRPr="006504BF" w:rsidRDefault="00E77F4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6504BF">
              <w:rPr>
                <w:rFonts w:ascii="Arial" w:hAnsi="Arial" w:cs="Arial"/>
                <w:sz w:val="18"/>
                <w:szCs w:val="18"/>
              </w:rPr>
              <w:t xml:space="preserve">Full Name: </w:t>
            </w:r>
          </w:p>
        </w:tc>
        <w:tc>
          <w:tcPr>
            <w:tcW w:w="293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E77F42" w:rsidRPr="006504BF" w:rsidRDefault="00E77F42" w:rsidP="006504BF">
            <w:pPr>
              <w:pStyle w:val="Default"/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06D81" w:rsidRPr="00BD4C26" w:rsidRDefault="00706D81" w:rsidP="00EE4900">
      <w:pPr>
        <w:pStyle w:val="Default"/>
        <w:spacing w:line="360" w:lineRule="auto"/>
        <w:jc w:val="center"/>
        <w:rPr>
          <w:rFonts w:ascii="Arial" w:hAnsi="Arial" w:cs="Arial"/>
          <w:sz w:val="18"/>
          <w:szCs w:val="18"/>
        </w:rPr>
      </w:pPr>
    </w:p>
    <w:p w:rsidR="00AF1C74" w:rsidRPr="00BD4C26" w:rsidRDefault="00706D81" w:rsidP="00EE4900">
      <w:pPr>
        <w:spacing w:line="360" w:lineRule="auto"/>
        <w:rPr>
          <w:rFonts w:ascii="Arial" w:hAnsi="Arial" w:cs="Arial"/>
          <w:sz w:val="18"/>
          <w:szCs w:val="18"/>
        </w:rPr>
      </w:pPr>
      <w:r w:rsidRPr="00BD4C26">
        <w:rPr>
          <w:rFonts w:ascii="Arial" w:hAnsi="Arial" w:cs="Arial"/>
          <w:sz w:val="18"/>
          <w:szCs w:val="18"/>
        </w:rPr>
        <w:t xml:space="preserve"> </w:t>
      </w:r>
    </w:p>
    <w:sectPr w:rsidR="00AF1C74" w:rsidRPr="00BD4C26" w:rsidSect="00D2507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20"/>
  <w:characterSpacingControl w:val="doNotCompress"/>
  <w:compat/>
  <w:rsids>
    <w:rsidRoot w:val="00F050E4"/>
    <w:rsid w:val="000373E9"/>
    <w:rsid w:val="00071A50"/>
    <w:rsid w:val="000779E7"/>
    <w:rsid w:val="000F4470"/>
    <w:rsid w:val="0014521B"/>
    <w:rsid w:val="001D750A"/>
    <w:rsid w:val="00204582"/>
    <w:rsid w:val="00293C8E"/>
    <w:rsid w:val="002C2AB7"/>
    <w:rsid w:val="002D3AEB"/>
    <w:rsid w:val="003148DD"/>
    <w:rsid w:val="0038192C"/>
    <w:rsid w:val="003B385B"/>
    <w:rsid w:val="004064FF"/>
    <w:rsid w:val="00436108"/>
    <w:rsid w:val="004F0292"/>
    <w:rsid w:val="00510C0D"/>
    <w:rsid w:val="005B1722"/>
    <w:rsid w:val="00613220"/>
    <w:rsid w:val="006504BF"/>
    <w:rsid w:val="00706D81"/>
    <w:rsid w:val="00721EF1"/>
    <w:rsid w:val="00795E71"/>
    <w:rsid w:val="007A6320"/>
    <w:rsid w:val="007F4A37"/>
    <w:rsid w:val="008011EB"/>
    <w:rsid w:val="008A4ADE"/>
    <w:rsid w:val="008C331A"/>
    <w:rsid w:val="008D081D"/>
    <w:rsid w:val="008E6A91"/>
    <w:rsid w:val="0093525D"/>
    <w:rsid w:val="00972197"/>
    <w:rsid w:val="00974E9B"/>
    <w:rsid w:val="0099064A"/>
    <w:rsid w:val="009A24FE"/>
    <w:rsid w:val="00A64A6F"/>
    <w:rsid w:val="00AF1C74"/>
    <w:rsid w:val="00B23B94"/>
    <w:rsid w:val="00B47B7D"/>
    <w:rsid w:val="00BC2F85"/>
    <w:rsid w:val="00BD4C26"/>
    <w:rsid w:val="00BE63A3"/>
    <w:rsid w:val="00BF2801"/>
    <w:rsid w:val="00C97409"/>
    <w:rsid w:val="00D060EF"/>
    <w:rsid w:val="00D16A66"/>
    <w:rsid w:val="00D25075"/>
    <w:rsid w:val="00DB5A72"/>
    <w:rsid w:val="00DB6550"/>
    <w:rsid w:val="00DF5867"/>
    <w:rsid w:val="00E333EC"/>
    <w:rsid w:val="00E7193B"/>
    <w:rsid w:val="00E76D12"/>
    <w:rsid w:val="00E76F33"/>
    <w:rsid w:val="00E77F42"/>
    <w:rsid w:val="00EB6F14"/>
    <w:rsid w:val="00EE4900"/>
    <w:rsid w:val="00F0199A"/>
    <w:rsid w:val="00F050E4"/>
    <w:rsid w:val="00F05C23"/>
    <w:rsid w:val="00F54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0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6D81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06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2\Downloads\Form_12B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FF49E-EAC1-4D6A-A434-928003816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Form_12BB</Template>
  <TotalTime>30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12BB</vt:lpstr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12BB</dc:title>
  <dc:creator>use2</dc:creator>
  <cp:lastModifiedBy>use2</cp:lastModifiedBy>
  <cp:revision>10</cp:revision>
  <cp:lastPrinted>2022-02-09T04:58:00Z</cp:lastPrinted>
  <dcterms:created xsi:type="dcterms:W3CDTF">2022-02-08T13:01:00Z</dcterms:created>
  <dcterms:modified xsi:type="dcterms:W3CDTF">2022-02-09T05:02:00Z</dcterms:modified>
</cp:coreProperties>
</file>